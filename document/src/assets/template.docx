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0E32E" w14:textId="19CC9E3C" w:rsidR="00F2728C" w:rsidRDefault="006B6E10">
      <w:pPr>
        <w:pStyle w:val="Da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66856954" wp14:editId="272696C8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5000</wp14:pctPosVOffset>
                    </wp:positionV>
                  </mc:Choice>
                  <mc:Fallback>
                    <wp:positionV relativeFrom="page">
                      <wp:posOffset>502920</wp:posOffset>
                    </wp:positionV>
                  </mc:Fallback>
                </mc:AlternateContent>
                <wp:extent cx="6305550" cy="1271016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27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451"/>
                              <w:gridCol w:w="2484"/>
                            </w:tblGrid>
                            <w:tr w:rsidR="00F2728C" w14:paraId="5B5A0D48" w14:textId="77777777">
                              <w:tc>
                                <w:tcPr>
                                  <w:tcW w:w="3750" w:type="pct"/>
                                </w:tcPr>
                                <w:p w14:paraId="5FC639FC" w14:textId="77777777" w:rsidR="00F2728C" w:rsidRDefault="00520074">
                                  <w:pPr>
                                    <w:pStyle w:val="Header"/>
                                  </w:pPr>
                                  <w:r>
                                    <w:t xml:space="preserve">ACME </w:t>
                                  </w:r>
                                  <w:proofErr w:type="spellStart"/>
                                  <w:r>
                                    <w:t>PtyLtd</w:t>
                                  </w:r>
                                  <w:proofErr w:type="spellEnd"/>
                                </w:p>
                                <w:p w14:paraId="52AB5562" w14:textId="77777777" w:rsidR="00F2728C" w:rsidRDefault="00520074">
                                  <w:pPr>
                                    <w:pStyle w:val="Header"/>
                                  </w:pPr>
                                  <w:r>
                                    <w:t xml:space="preserve">11 Fictional Street, </w:t>
                                  </w:r>
                                  <w:proofErr w:type="spellStart"/>
                                  <w:r>
                                    <w:t>Notacity</w:t>
                                  </w:r>
                                  <w:proofErr w:type="spellEnd"/>
                                  <w:r>
                                    <w:t>, Wonderland</w:t>
                                  </w:r>
                                </w:p>
                                <w:p w14:paraId="11F76C77" w14:textId="77777777" w:rsidR="00F2728C" w:rsidRDefault="00520074">
                                  <w:pPr>
                                    <w:pStyle w:val="Header"/>
                                  </w:pPr>
                                  <w:r>
                                    <w:t>nongenuine@dontthinkaboutit.com</w:t>
                                  </w:r>
                                </w:p>
                                <w:p w14:paraId="5C08DF3B" w14:textId="77777777" w:rsidR="00F2728C" w:rsidRDefault="00520074">
                                  <w:pPr>
                                    <w:pStyle w:val="Header"/>
                                  </w:pPr>
                                  <w:r>
                                    <w:t>www.acme.com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14:paraId="5B68B7A5" w14:textId="77777777" w:rsidR="00F2728C" w:rsidRDefault="006B6E10">
                                  <w:pPr>
                                    <w:pStyle w:val="Header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93C0499" wp14:editId="3E894A08">
                                        <wp:extent cx="908094" cy="437831"/>
                                        <wp:effectExtent l="0" t="0" r="6350" b="635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 preferRelativeResize="0"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8094" cy="4378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8BC62EB" w14:textId="77777777" w:rsidR="00F2728C" w:rsidRDefault="00F2728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15000</wp14:pctHeight>
                </wp14:sizeRelV>
              </wp:anchor>
            </w:drawing>
          </mc:Choice>
          <mc:Fallback>
            <w:pict>
              <v:shapetype w14:anchorId="668569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96.5pt;height:100.1pt;z-index:251659264;visibility:visible;mso-wrap-style:square;mso-width-percent:1000;mso-height-percent:150;mso-top-percent:50;mso-wrap-distance-left:9pt;mso-wrap-distance-top:0;mso-wrap-distance-right:9pt;mso-wrap-distance-bottom:0;mso-position-horizontal:center;mso-position-horizontal-relative:margin;mso-position-vertical-relative:page;mso-width-percent:1000;mso-height-percent:15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" o:allowoverlap="f" filled="f" stroked="f" strokeweight=".5pt">
                <v:textbox style="mso-fit-shape-to-text:t"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451"/>
                        <w:gridCol w:w="2484"/>
                      </w:tblGrid>
                      <w:tr w:rsidR="00F2728C" w14:paraId="5B5A0D48" w14:textId="77777777">
                        <w:tc>
                          <w:tcPr>
                            <w:tcW w:w="3750" w:type="pct"/>
                          </w:tcPr>
                          <w:p w14:paraId="5FC639FC" w14:textId="77777777" w:rsidR="00F2728C" w:rsidRDefault="00520074">
                            <w:pPr>
                              <w:pStyle w:val="Header"/>
                            </w:pPr>
                            <w:r>
                              <w:t xml:space="preserve">ACME </w:t>
                            </w:r>
                            <w:proofErr w:type="spellStart"/>
                            <w:r>
                              <w:t>PtyLtd</w:t>
                            </w:r>
                            <w:proofErr w:type="spellEnd"/>
                          </w:p>
                          <w:p w14:paraId="52AB5562" w14:textId="77777777" w:rsidR="00F2728C" w:rsidRDefault="00520074">
                            <w:pPr>
                              <w:pStyle w:val="Header"/>
                            </w:pPr>
                            <w:r>
                              <w:t xml:space="preserve">11 Fictional Street, </w:t>
                            </w:r>
                            <w:proofErr w:type="spellStart"/>
                            <w:r>
                              <w:t>Notacity</w:t>
                            </w:r>
                            <w:proofErr w:type="spellEnd"/>
                            <w:r>
                              <w:t>, Wonderland</w:t>
                            </w:r>
                          </w:p>
                          <w:p w14:paraId="11F76C77" w14:textId="77777777" w:rsidR="00F2728C" w:rsidRDefault="00520074">
                            <w:pPr>
                              <w:pStyle w:val="Header"/>
                            </w:pPr>
                            <w:r>
                              <w:t>nongenuine@dontthinkaboutit.com</w:t>
                            </w:r>
                          </w:p>
                          <w:p w14:paraId="5C08DF3B" w14:textId="77777777" w:rsidR="00F2728C" w:rsidRDefault="00520074">
                            <w:pPr>
                              <w:pStyle w:val="Header"/>
                            </w:pPr>
                            <w:r>
                              <w:t>www.acme.com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14:paraId="5B68B7A5" w14:textId="77777777" w:rsidR="00F2728C" w:rsidRDefault="006B6E10">
                            <w:pPr>
                              <w:pStyle w:val="Header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3C0499" wp14:editId="3E894A08">
                                  <wp:extent cx="908094" cy="437831"/>
                                  <wp:effectExtent l="0" t="0" r="6350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8094" cy="4378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28BC62EB" w14:textId="77777777" w:rsidR="00F2728C" w:rsidRDefault="00F2728C"/>
                  </w:txbxContent>
                </v:textbox>
                <w10:wrap type="topAndBottom" anchorx="margin" anchory="page"/>
              </v:shape>
            </w:pict>
          </mc:Fallback>
        </mc:AlternateContent>
      </w:r>
      <w:bookmarkStart w:id="0" w:name="_GoBack"/>
      <w:bookmarkEnd w:id="0"/>
    </w:p>
    <w:p w14:paraId="7BA82609" w14:textId="24B8E504" w:rsidR="00F2728C" w:rsidRDefault="004A5FDD">
      <w:pPr>
        <w:pStyle w:val="Recipient"/>
      </w:pPr>
      <w:r>
        <w:t>&lt;&lt;</w:t>
      </w:r>
      <w:proofErr w:type="spellStart"/>
      <w:r>
        <w:t>lastName</w:t>
      </w:r>
      <w:proofErr w:type="spellEnd"/>
      <w:r>
        <w:t>&gt;&gt;, &lt;&lt;</w:t>
      </w:r>
      <w:proofErr w:type="spellStart"/>
      <w:r>
        <w:t>firstName</w:t>
      </w:r>
      <w:proofErr w:type="spellEnd"/>
      <w:r>
        <w:t>&gt;&gt;</w:t>
      </w:r>
    </w:p>
    <w:p w14:paraId="7CC82EA9" w14:textId="5453FFDC" w:rsidR="00F2728C" w:rsidRDefault="004A5FDD">
      <w:r>
        <w:t>&lt;&lt;address&gt;&gt;</w:t>
      </w:r>
    </w:p>
    <w:p w14:paraId="26B3124A" w14:textId="3960DD45" w:rsidR="00F2728C" w:rsidRDefault="006B6E10">
      <w:pPr>
        <w:pStyle w:val="Salutation"/>
      </w:pPr>
      <w:r>
        <w:t xml:space="preserve">Dear </w:t>
      </w:r>
      <w:r w:rsidR="004A5FDD">
        <w:t>&lt;&lt;</w:t>
      </w:r>
      <w:proofErr w:type="spellStart"/>
      <w:r w:rsidR="004A5FDD">
        <w:t>firstName</w:t>
      </w:r>
      <w:proofErr w:type="spellEnd"/>
      <w:r w:rsidR="004A5FDD">
        <w:t>&gt;&gt;</w:t>
      </w:r>
      <w:r>
        <w:t>,</w:t>
      </w:r>
    </w:p>
    <w:p w14:paraId="74E21C56" w14:textId="21660DB9" w:rsidR="004A5FDD" w:rsidRDefault="004A5FDD" w:rsidP="004A5FDD"/>
    <w:p w14:paraId="63293D0F" w14:textId="581D949D" w:rsidR="004A5FDD" w:rsidRDefault="004A5FDD" w:rsidP="004A5FDD">
      <w:r>
        <w:t>This is a confirmation that we have updated the information relating to customer &lt;&lt;</w:t>
      </w:r>
      <w:proofErr w:type="spellStart"/>
      <w:r>
        <w:t>custId</w:t>
      </w:r>
      <w:proofErr w:type="spellEnd"/>
      <w:r>
        <w:t>&gt;&gt; with the following data:</w:t>
      </w:r>
    </w:p>
    <w:p w14:paraId="6590D20B" w14:textId="01DB2C85" w:rsidR="004A5FDD" w:rsidRDefault="004A5FDD" w:rsidP="004A5FDD">
      <w:r>
        <w:t>Account number: &lt;&lt;account&gt;&gt;</w:t>
      </w:r>
    </w:p>
    <w:p w14:paraId="5047A9DB" w14:textId="554F8655" w:rsidR="004A5FDD" w:rsidRPr="004A5FDD" w:rsidRDefault="004A5FDD" w:rsidP="004A5FDD">
      <w:r>
        <w:t>BSB: &lt;&lt;</w:t>
      </w:r>
      <w:proofErr w:type="spellStart"/>
      <w:r>
        <w:t>bsb</w:t>
      </w:r>
      <w:proofErr w:type="spellEnd"/>
      <w:r>
        <w:t>&gt;&gt;</w:t>
      </w:r>
    </w:p>
    <w:p w14:paraId="61659D02" w14:textId="77777777" w:rsidR="00F2728C" w:rsidRDefault="006B6E10">
      <w:pPr>
        <w:pStyle w:val="Closing"/>
      </w:pPr>
      <w:r>
        <w:t>Warm regards,</w:t>
      </w:r>
    </w:p>
    <w:sdt>
      <w:sdtPr>
        <w:alias w:val="Your Name"/>
        <w:tag w:val=""/>
        <w:id w:val="1197042864"/>
        <w:placeholder>
          <w:docPart w:val="44D59903F4824BE7AEC4AC6ED8E2C89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2454932" w14:textId="77777777" w:rsidR="00F2728C" w:rsidRDefault="004F30DF">
          <w:pPr>
            <w:pStyle w:val="Signature"/>
          </w:pPr>
          <w:r>
            <w:t>Andrei Barbu</w:t>
          </w:r>
        </w:p>
      </w:sdtContent>
    </w:sdt>
    <w:p w14:paraId="0715B31F" w14:textId="77777777" w:rsidR="00F2728C" w:rsidRDefault="00F2728C">
      <w:pPr>
        <w:pStyle w:val="Title"/>
      </w:pPr>
    </w:p>
    <w:sectPr w:rsidR="00F2728C">
      <w:footerReference w:type="default" r:id="rId10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C5EF1" w14:textId="77777777" w:rsidR="00556117" w:rsidRDefault="00556117">
      <w:pPr>
        <w:spacing w:before="0" w:after="0" w:line="240" w:lineRule="auto"/>
      </w:pPr>
      <w:r>
        <w:separator/>
      </w:r>
    </w:p>
  </w:endnote>
  <w:endnote w:type="continuationSeparator" w:id="0">
    <w:p w14:paraId="551AF26D" w14:textId="77777777" w:rsidR="00556117" w:rsidRDefault="005561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1C458" w14:textId="77777777" w:rsidR="00F2728C" w:rsidRDefault="006B6E1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D6BB5" w14:textId="77777777" w:rsidR="00556117" w:rsidRDefault="00556117">
      <w:pPr>
        <w:spacing w:before="0" w:after="0" w:line="240" w:lineRule="auto"/>
      </w:pPr>
      <w:r>
        <w:separator/>
      </w:r>
    </w:p>
  </w:footnote>
  <w:footnote w:type="continuationSeparator" w:id="0">
    <w:p w14:paraId="3B171D32" w14:textId="77777777" w:rsidR="00556117" w:rsidRDefault="0055611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DF"/>
    <w:rsid w:val="004A5FDD"/>
    <w:rsid w:val="004F30DF"/>
    <w:rsid w:val="00520074"/>
    <w:rsid w:val="00556117"/>
    <w:rsid w:val="006B6E10"/>
    <w:rsid w:val="00784969"/>
    <w:rsid w:val="00F2728C"/>
    <w:rsid w:val="00FE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A9995A"/>
  <w15:chartTrackingRefBased/>
  <w15:docId w15:val="{7C0E6C55-A3C1-4901-B7E4-8B1729F3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0D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0DF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D59903F4824BE7AEC4AC6ED8E2C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F3487-4423-4581-BE58-CC0FF66B13B0}"/>
      </w:docPartPr>
      <w:docPartBody>
        <w:p w:rsidR="0079716A" w:rsidRDefault="00487A8E">
          <w:pPr>
            <w:pStyle w:val="44D59903F4824BE7AEC4AC6ED8E2C89A"/>
          </w:pPr>
          <w:r>
            <w:rPr>
              <w:b/>
              <w:bCs/>
            </w:rP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8E"/>
    <w:rsid w:val="001C1489"/>
    <w:rsid w:val="00487A8E"/>
    <w:rsid w:val="0079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B3D27958BE4B71AA7CF79605846679">
    <w:name w:val="0DB3D27958BE4B71AA7CF79605846679"/>
  </w:style>
  <w:style w:type="paragraph" w:customStyle="1" w:styleId="C0DEB8D87527475BA6B4971AFE57D055">
    <w:name w:val="C0DEB8D87527475BA6B4971AFE57D055"/>
  </w:style>
  <w:style w:type="paragraph" w:customStyle="1" w:styleId="97F2AC11FEAE4A2E90CC6F389B873D27">
    <w:name w:val="97F2AC11FEAE4A2E90CC6F389B873D27"/>
  </w:style>
  <w:style w:type="paragraph" w:customStyle="1" w:styleId="37283E5F0333465D95F2A471DD69CBCE">
    <w:name w:val="37283E5F0333465D95F2A471DD69CBCE"/>
  </w:style>
  <w:style w:type="paragraph" w:customStyle="1" w:styleId="052B773E11D1495597D6AF079FB0A077">
    <w:name w:val="052B773E11D1495597D6AF079FB0A077"/>
  </w:style>
  <w:style w:type="paragraph" w:customStyle="1" w:styleId="44D59903F4824BE7AEC4AC6ED8E2C89A">
    <w:name w:val="44D59903F4824BE7AEC4AC6ED8E2C89A"/>
  </w:style>
  <w:style w:type="paragraph" w:customStyle="1" w:styleId="8DB7502E0B5A4CF1834E84734E4B954C">
    <w:name w:val="8DB7502E0B5A4CF1834E84734E4B954C"/>
  </w:style>
  <w:style w:type="paragraph" w:customStyle="1" w:styleId="E8AAF749169842B884BD9A45902FFD16">
    <w:name w:val="E8AAF749169842B884BD9A45902FFD16"/>
  </w:style>
  <w:style w:type="paragraph" w:customStyle="1" w:styleId="624DC7F6301240CFBF293B99F8E2340B">
    <w:name w:val="624DC7F6301240CFBF293B99F8E2340B"/>
  </w:style>
  <w:style w:type="paragraph" w:customStyle="1" w:styleId="E025B069651C4B0CA51424D9FEDA6933">
    <w:name w:val="E025B069651C4B0CA51424D9FEDA6933"/>
  </w:style>
  <w:style w:type="paragraph" w:customStyle="1" w:styleId="84E5FA8C9D4946509CEEBE4A4C12181F">
    <w:name w:val="84E5FA8C9D4946509CEEBE4A4C12181F"/>
  </w:style>
  <w:style w:type="paragraph" w:customStyle="1" w:styleId="110BE7FFBB4946B4AC0720CF1A86E3F3">
    <w:name w:val="110BE7FFBB4946B4AC0720CF1A86E3F3"/>
  </w:style>
  <w:style w:type="paragraph" w:customStyle="1" w:styleId="09B933E5B6CD44F2B0FA2CEEED0FBF4C">
    <w:name w:val="09B933E5B6CD44F2B0FA2CEEED0FBF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919E6-FE4F-462D-91AD-E8B3994B7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TimelessLetter.dotx</Template>
  <TotalTime>15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 Barbu</dc:creator>
  <cp:keywords/>
  <cp:lastModifiedBy>Andrei Barbu</cp:lastModifiedBy>
  <cp:revision>4</cp:revision>
  <dcterms:created xsi:type="dcterms:W3CDTF">2019-07-28T03:14:00Z</dcterms:created>
  <dcterms:modified xsi:type="dcterms:W3CDTF">2019-08-19T09:11:00Z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